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56" w:rsidRDefault="00706436">
      <w:bookmarkStart w:id="0" w:name="_GoBack"/>
      <w:r>
        <w:t>While (n&gt;0) {</w:t>
      </w:r>
    </w:p>
    <w:bookmarkEnd w:id="0"/>
    <w:p w:rsidR="00706436" w:rsidRDefault="00706436">
      <w:r>
        <w:tab/>
      </w:r>
    </w:p>
    <w:p w:rsidR="00706436" w:rsidRDefault="00706436">
      <w:r>
        <w:t>}</w:t>
      </w:r>
    </w:p>
    <w:p w:rsidR="00706436" w:rsidRDefault="00706436" w:rsidP="00706436">
      <w:pPr>
        <w:tabs>
          <w:tab w:val="left" w:pos="2775"/>
        </w:tabs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draws;i</w:t>
      </w:r>
      <w:proofErr w:type="spellEnd"/>
      <w:proofErr w:type="gramEnd"/>
      <w:r>
        <w:t>++) {</w:t>
      </w:r>
    </w:p>
    <w:p w:rsidR="00706436" w:rsidRDefault="00706436" w:rsidP="00706436">
      <w:r>
        <w:tab/>
      </w:r>
    </w:p>
    <w:p w:rsidR="00706436" w:rsidRDefault="00706436" w:rsidP="00706436">
      <w:pPr>
        <w:tabs>
          <w:tab w:val="left" w:pos="2775"/>
        </w:tabs>
      </w:pPr>
      <w:r>
        <w:t>}</w:t>
      </w:r>
    </w:p>
    <w:p w:rsidR="00706436" w:rsidRDefault="00706436" w:rsidP="00706436">
      <w:pPr>
        <w:tabs>
          <w:tab w:val="left" w:pos="2775"/>
        </w:tabs>
      </w:pPr>
      <w:proofErr w:type="spellStart"/>
      <w:r>
        <w:t>moveTriangles</w:t>
      </w:r>
      <w:proofErr w:type="spellEnd"/>
      <w:r>
        <w:t xml:space="preserve"> (starting(x), starting(y)) {</w:t>
      </w:r>
    </w:p>
    <w:p w:rsidR="00706436" w:rsidRDefault="00706436" w:rsidP="00706436">
      <w:r>
        <w:tab/>
        <w:t>translate(x);</w:t>
      </w:r>
    </w:p>
    <w:p w:rsidR="00706436" w:rsidRDefault="00706436" w:rsidP="00706436">
      <w:r>
        <w:tab/>
        <w:t>translate(y);</w:t>
      </w:r>
    </w:p>
    <w:p w:rsidR="00706436" w:rsidRDefault="00706436" w:rsidP="00706436">
      <w:r>
        <w:tab/>
        <w:t>x+=;</w:t>
      </w:r>
    </w:p>
    <w:p w:rsidR="00706436" w:rsidRDefault="00706436" w:rsidP="00706436">
      <w:r>
        <w:tab/>
        <w:t>y+=;</w:t>
      </w:r>
    </w:p>
    <w:p w:rsidR="00706436" w:rsidRDefault="00706436" w:rsidP="00706436">
      <w:r>
        <w:tab/>
        <w:t>translate(x);</w:t>
      </w:r>
    </w:p>
    <w:p w:rsidR="00706436" w:rsidRDefault="00706436" w:rsidP="00706436">
      <w:r>
        <w:tab/>
        <w:t>translate(y);</w:t>
      </w:r>
    </w:p>
    <w:p w:rsidR="00706436" w:rsidRDefault="00706436" w:rsidP="00706436">
      <w:r>
        <w:tab/>
        <w:t>x+=;</w:t>
      </w:r>
    </w:p>
    <w:p w:rsidR="00706436" w:rsidRDefault="00706436" w:rsidP="00706436">
      <w:r>
        <w:tab/>
        <w:t>y+=;</w:t>
      </w:r>
    </w:p>
    <w:p w:rsidR="00706436" w:rsidRDefault="00706436" w:rsidP="00706436">
      <w:r>
        <w:tab/>
        <w:t>translate(x);</w:t>
      </w:r>
    </w:p>
    <w:p w:rsidR="00706436" w:rsidRDefault="00706436" w:rsidP="00706436">
      <w:r>
        <w:tab/>
        <w:t>translate(y);</w:t>
      </w:r>
    </w:p>
    <w:p w:rsidR="00706436" w:rsidRPr="00706436" w:rsidRDefault="00706436" w:rsidP="00706436">
      <w:pPr>
        <w:tabs>
          <w:tab w:val="left" w:pos="2775"/>
        </w:tabs>
      </w:pPr>
      <w:r>
        <w:t>}</w:t>
      </w:r>
    </w:p>
    <w:sectPr w:rsidR="00706436" w:rsidRPr="00706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436"/>
    <w:rsid w:val="00141556"/>
    <w:rsid w:val="0070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A75B"/>
  <w15:chartTrackingRefBased/>
  <w15:docId w15:val="{DE92827A-511C-40C9-8991-FC94A32E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FADD0743</Template>
  <TotalTime>9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Woodsum (RIT Student)</dc:creator>
  <cp:keywords/>
  <dc:description/>
  <cp:lastModifiedBy>Peter Woodsum (RIT Student)</cp:lastModifiedBy>
  <cp:revision>1</cp:revision>
  <dcterms:created xsi:type="dcterms:W3CDTF">2017-03-28T17:43:00Z</dcterms:created>
  <dcterms:modified xsi:type="dcterms:W3CDTF">2017-03-28T17:52:00Z</dcterms:modified>
</cp:coreProperties>
</file>